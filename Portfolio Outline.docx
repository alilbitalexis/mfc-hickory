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F4C5" w14:textId="3B192B97" w:rsidR="00B979D8" w:rsidRDefault="0021709D">
      <w:pPr>
        <w:pStyle w:val="Date"/>
      </w:pPr>
      <w:r>
        <w:t>January 26, 2018</w:t>
      </w:r>
    </w:p>
    <w:p w14:paraId="092CFF70" w14:textId="32633419" w:rsidR="00B979D8" w:rsidRDefault="0021709D">
      <w:pPr>
        <w:pStyle w:val="Title"/>
      </w:pPr>
      <w:r>
        <w:t>portfolio</w:t>
      </w:r>
    </w:p>
    <w:p w14:paraId="1E50254F" w14:textId="6BA02C62" w:rsidR="00B979D8" w:rsidRDefault="0021709D">
      <w:pPr>
        <w:pStyle w:val="Heading1"/>
      </w:pPr>
      <w:r>
        <w:t>Home</w:t>
      </w:r>
    </w:p>
    <w:sdt>
      <w:sdtPr>
        <w:alias w:val="Enter paragraph text:"/>
        <w:tag w:val="Enter paragraph text:"/>
        <w:id w:val="1771513025"/>
        <w:placeholder>
          <w:docPart w:val="46CB978DB6A743D7AF75EA037761CD1A"/>
        </w:placeholder>
        <w:temporary/>
        <w:showingPlcHdr/>
        <w15:appearance w15:val="hidden"/>
      </w:sdtPr>
      <w:sdtEndPr/>
      <w:sdtContent>
        <w:p w14:paraId="03B41554" w14:textId="77777777" w:rsidR="00B979D8" w:rsidRDefault="00917394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alias w:val="Enter heading 2:"/>
        <w:tag w:val="Enter heading 2:"/>
        <w:id w:val="1261561074"/>
        <w:placeholder>
          <w:docPart w:val="D735328401214585A28ECDB2CCF37B8E"/>
        </w:placeholder>
        <w:temporary/>
        <w:showingPlcHdr/>
        <w15:appearance w15:val="hidden"/>
      </w:sdtPr>
      <w:sdtEndPr/>
      <w:sdtContent>
        <w:p w14:paraId="2EA2F1E3" w14:textId="77777777" w:rsidR="00B979D8" w:rsidRPr="003F3D12" w:rsidRDefault="00917394" w:rsidP="003F3D12">
          <w:pPr>
            <w:pStyle w:val="Heading2"/>
            <w:rPr>
              <w:rStyle w:val="Heading2Char"/>
            </w:rPr>
          </w:pPr>
          <w:r w:rsidRPr="003F3D12">
            <w:rPr>
              <w:rStyle w:val="Heading2Char"/>
            </w:rPr>
            <w:t>Heading 2</w:t>
          </w:r>
        </w:p>
      </w:sdtContent>
    </w:sdt>
    <w:sdt>
      <w:sdtPr>
        <w:alias w:val="Enter list number text:"/>
        <w:tag w:val="Enter list number text:"/>
        <w:id w:val="2091661203"/>
        <w:placeholder>
          <w:docPart w:val="515AB0AA40CC4BFFA4F43A0598383C7A"/>
        </w:placeholder>
        <w:temporary/>
        <w:showingPlcHdr/>
        <w15:appearance w15:val="hidden"/>
      </w:sdtPr>
      <w:sdtEndPr/>
      <w:sdtContent>
        <w:p w14:paraId="3C26580C" w14:textId="77777777" w:rsidR="00B979D8" w:rsidRPr="00E60CF9" w:rsidRDefault="00917394" w:rsidP="00E60CF9">
          <w:pPr>
            <w:pStyle w:val="ListNumber"/>
          </w:pPr>
          <w:r w:rsidRPr="00E60CF9">
            <w:t>To easily apply any text formatting you see in this outline with just a tap, on the Home tab of the ribbon, check out Styles.</w:t>
          </w:r>
        </w:p>
        <w:p w14:paraId="260CA23F" w14:textId="77777777" w:rsidR="00B979D8" w:rsidRDefault="00917394" w:rsidP="00851BEE">
          <w:pPr>
            <w:pStyle w:val="ListNumber"/>
          </w:pPr>
          <w:r w:rsidRPr="00E60CF9">
            <w:t xml:space="preserve">For example, this paragraph uses </w:t>
          </w:r>
          <w:r w:rsidR="00E60CF9">
            <w:t>List Number</w:t>
          </w:r>
          <w:r w:rsidRPr="00E60CF9">
            <w:t xml:space="preserve"> style.</w:t>
          </w:r>
        </w:p>
      </w:sdtContent>
    </w:sdt>
    <w:p w14:paraId="4DB91537" w14:textId="174E0590" w:rsidR="00B979D8" w:rsidRDefault="0021709D">
      <w:pPr>
        <w:pStyle w:val="Heading1"/>
      </w:pPr>
      <w:r>
        <w:t>About Us</w:t>
      </w:r>
    </w:p>
    <w:p w14:paraId="6A26158B" w14:textId="7D56FA01" w:rsidR="00A40744" w:rsidRDefault="0021709D" w:rsidP="0021709D">
      <w:r>
        <w:t>Spent xx enhancing knowledge and honing skills/craft</w:t>
      </w:r>
    </w:p>
    <w:p w14:paraId="10EAD3AD" w14:textId="1BC75F74" w:rsidR="0021709D" w:rsidRDefault="0021709D" w:rsidP="0021709D">
      <w:pPr>
        <w:ind w:left="0"/>
      </w:pPr>
    </w:p>
    <w:p w14:paraId="4AA5A32E" w14:textId="63D1EAAD" w:rsidR="0021709D" w:rsidRDefault="0021709D" w:rsidP="0021709D">
      <w:pPr>
        <w:pStyle w:val="Heading1"/>
      </w:pPr>
      <w:r>
        <w:t>CONtact</w:t>
      </w:r>
    </w:p>
    <w:p w14:paraId="0724DB59" w14:textId="07AD0DD7" w:rsidR="0021709D" w:rsidRDefault="0021709D" w:rsidP="0021709D">
      <w:r>
        <w:t>Spent xx enhancing knowledge and honing skills/craft</w:t>
      </w:r>
    </w:p>
    <w:p w14:paraId="569E6302" w14:textId="385440F2" w:rsidR="0021709D" w:rsidRDefault="0021709D" w:rsidP="0021709D">
      <w:pPr>
        <w:pStyle w:val="Heading1"/>
      </w:pPr>
      <w:r>
        <w:t>PRICING</w:t>
      </w:r>
    </w:p>
    <w:p w14:paraId="134C5A9C" w14:textId="33FCD708" w:rsidR="0021709D" w:rsidRPr="00A40744" w:rsidRDefault="0021709D" w:rsidP="0021709D">
      <w:r>
        <w:t>Model pricing over Squarespace and/or Webside.io</w:t>
      </w:r>
      <w:bookmarkStart w:id="0" w:name="_GoBack"/>
      <w:bookmarkEnd w:id="0"/>
    </w:p>
    <w:sectPr w:rsidR="0021709D" w:rsidRPr="00A407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2E8D4" w14:textId="77777777" w:rsidR="0026721E" w:rsidRDefault="0026721E">
      <w:pPr>
        <w:spacing w:after="0" w:line="240" w:lineRule="auto"/>
      </w:pPr>
      <w:r>
        <w:separator/>
      </w:r>
    </w:p>
    <w:p w14:paraId="762AF217" w14:textId="77777777" w:rsidR="0026721E" w:rsidRDefault="0026721E"/>
  </w:endnote>
  <w:endnote w:type="continuationSeparator" w:id="0">
    <w:p w14:paraId="6B9A896C" w14:textId="77777777" w:rsidR="0026721E" w:rsidRDefault="0026721E">
      <w:pPr>
        <w:spacing w:after="0" w:line="240" w:lineRule="auto"/>
      </w:pPr>
      <w:r>
        <w:continuationSeparator/>
      </w:r>
    </w:p>
    <w:p w14:paraId="2296D44B" w14:textId="77777777" w:rsidR="0026721E" w:rsidRDefault="00267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9F69C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0EBA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CDCC3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D5A5C" w14:textId="77777777" w:rsidR="0026721E" w:rsidRDefault="0026721E">
      <w:pPr>
        <w:spacing w:after="0" w:line="240" w:lineRule="auto"/>
      </w:pPr>
      <w:r>
        <w:separator/>
      </w:r>
    </w:p>
    <w:p w14:paraId="062067D9" w14:textId="77777777" w:rsidR="0026721E" w:rsidRDefault="0026721E"/>
  </w:footnote>
  <w:footnote w:type="continuationSeparator" w:id="0">
    <w:p w14:paraId="445D8A5D" w14:textId="77777777" w:rsidR="0026721E" w:rsidRDefault="0026721E">
      <w:pPr>
        <w:spacing w:after="0" w:line="240" w:lineRule="auto"/>
      </w:pPr>
      <w:r>
        <w:continuationSeparator/>
      </w:r>
    </w:p>
    <w:p w14:paraId="5391F032" w14:textId="77777777" w:rsidR="0026721E" w:rsidRDefault="002672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9C4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EF40C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EF7B4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9D"/>
    <w:rsid w:val="00051678"/>
    <w:rsid w:val="00080C63"/>
    <w:rsid w:val="000C47C7"/>
    <w:rsid w:val="000D1F66"/>
    <w:rsid w:val="000D3390"/>
    <w:rsid w:val="001800F8"/>
    <w:rsid w:val="0021709D"/>
    <w:rsid w:val="0026721E"/>
    <w:rsid w:val="00294C3F"/>
    <w:rsid w:val="002C1552"/>
    <w:rsid w:val="00303660"/>
    <w:rsid w:val="00315E05"/>
    <w:rsid w:val="0034617C"/>
    <w:rsid w:val="00356102"/>
    <w:rsid w:val="003B0C99"/>
    <w:rsid w:val="003F2336"/>
    <w:rsid w:val="003F397A"/>
    <w:rsid w:val="003F3D12"/>
    <w:rsid w:val="004343C1"/>
    <w:rsid w:val="004C0D7C"/>
    <w:rsid w:val="00521179"/>
    <w:rsid w:val="0055429E"/>
    <w:rsid w:val="00567C7E"/>
    <w:rsid w:val="005C7BF4"/>
    <w:rsid w:val="00696D06"/>
    <w:rsid w:val="006B6AF4"/>
    <w:rsid w:val="007002A7"/>
    <w:rsid w:val="00721AE6"/>
    <w:rsid w:val="00740829"/>
    <w:rsid w:val="00793758"/>
    <w:rsid w:val="007A06AE"/>
    <w:rsid w:val="00807F4F"/>
    <w:rsid w:val="00814746"/>
    <w:rsid w:val="00851BEE"/>
    <w:rsid w:val="00890F29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608A1"/>
  <w15:chartTrackingRefBased/>
  <w15:docId w15:val="{F627F80E-4D4C-4373-98AD-4A0771F3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i\AppData\Roaming\Microsoft\Templates\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CB978DB6A743D7AF75EA037761C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9633-604E-487C-B8E0-61B6DA9F3A36}"/>
      </w:docPartPr>
      <w:docPartBody>
        <w:p w:rsidR="00000000" w:rsidRDefault="005A3467">
          <w:pPr>
            <w:pStyle w:val="46CB978DB6A743D7AF75EA037761CD1A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D735328401214585A28ECDB2CCF37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7B353-E98A-4B29-9F46-FAF24F715089}"/>
      </w:docPartPr>
      <w:docPartBody>
        <w:p w:rsidR="00000000" w:rsidRDefault="005A3467">
          <w:pPr>
            <w:pStyle w:val="D735328401214585A28ECDB2CCF37B8E"/>
          </w:pPr>
          <w:r w:rsidRPr="003F3D12">
            <w:rPr>
              <w:rStyle w:val="Heading2Char"/>
            </w:rPr>
            <w:t>Heading 2</w:t>
          </w:r>
        </w:p>
      </w:docPartBody>
    </w:docPart>
    <w:docPart>
      <w:docPartPr>
        <w:name w:val="515AB0AA40CC4BFFA4F43A059838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EA61E-9B3A-4E71-AF96-BB53B86BC30A}"/>
      </w:docPartPr>
      <w:docPartBody>
        <w:p w:rsidR="00301743" w:rsidRPr="00E60CF9" w:rsidRDefault="005A3467" w:rsidP="00E60CF9">
          <w:pPr>
            <w:pStyle w:val="ListNumber"/>
          </w:pPr>
          <w:r w:rsidRPr="00E60CF9">
            <w:t>To easily apply any text formatting you see in this outline with just a tap, on the Home tab of the ribbon, check out Styles.</w:t>
          </w:r>
        </w:p>
        <w:p w:rsidR="00000000" w:rsidRDefault="005A3467">
          <w:pPr>
            <w:pStyle w:val="515AB0AA40CC4BFFA4F43A0598383C7A"/>
          </w:pPr>
          <w:r w:rsidRPr="00E60CF9">
            <w:t xml:space="preserve">For example, this paragraph uses </w:t>
          </w:r>
          <w:r>
            <w:t>List Number</w:t>
          </w:r>
          <w:r w:rsidRPr="00E60CF9">
            <w:t xml:space="preserve"> style.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67"/>
    <w:rsid w:val="005A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88" w:lineRule="auto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0424AA82346F3B80FD2B84563DC8A">
    <w:name w:val="9910424AA82346F3B80FD2B84563DC8A"/>
  </w:style>
  <w:style w:type="paragraph" w:customStyle="1" w:styleId="83C8624F6FCD44B08D5862C6E23BF795">
    <w:name w:val="83C8624F6FCD44B08D5862C6E23BF795"/>
  </w:style>
  <w:style w:type="paragraph" w:customStyle="1" w:styleId="C8A588A1A35048B19546D3190471A04E">
    <w:name w:val="C8A588A1A35048B19546D3190471A04E"/>
  </w:style>
  <w:style w:type="paragraph" w:customStyle="1" w:styleId="46CB978DB6A743D7AF75EA037761CD1A">
    <w:name w:val="46CB978DB6A743D7AF75EA037761CD1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customStyle="1" w:styleId="D735328401214585A28ECDB2CCF37B8E">
    <w:name w:val="D735328401214585A28ECDB2CCF37B8E"/>
  </w:style>
  <w:style w:type="paragraph" w:styleId="ListNumber">
    <w:name w:val="List Number"/>
    <w:basedOn w:val="Normal"/>
    <w:uiPriority w:val="10"/>
    <w:qFormat/>
    <w:pPr>
      <w:numPr>
        <w:numId w:val="1"/>
      </w:numPr>
      <w:spacing w:after="120" w:line="288" w:lineRule="auto"/>
      <w:ind w:left="1080"/>
      <w:contextualSpacing/>
    </w:pPr>
    <w:rPr>
      <w:rFonts w:eastAsiaTheme="minorHAnsi"/>
      <w:color w:val="4472C4" w:themeColor="accent1"/>
      <w:lang w:eastAsia="ja-JP"/>
    </w:rPr>
  </w:style>
  <w:style w:type="paragraph" w:customStyle="1" w:styleId="515AB0AA40CC4BFFA4F43A0598383C7A">
    <w:name w:val="515AB0AA40CC4BFFA4F43A0598383C7A"/>
  </w:style>
  <w:style w:type="paragraph" w:customStyle="1" w:styleId="C78078A15AE043FDA798420F9C4CC64E">
    <w:name w:val="C78078A15AE043FDA798420F9C4CC64E"/>
  </w:style>
  <w:style w:type="paragraph" w:customStyle="1" w:styleId="A6E6146B62C54B4DB0B5265F6EF2AC67">
    <w:name w:val="A6E6146B62C54B4DB0B5265F6EF2A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Elliott</dc:creator>
  <cp:keywords/>
  <dc:description/>
  <cp:lastModifiedBy>Jon Elliott</cp:lastModifiedBy>
  <cp:revision>1</cp:revision>
  <dcterms:created xsi:type="dcterms:W3CDTF">2018-02-27T02:26:00Z</dcterms:created>
  <dcterms:modified xsi:type="dcterms:W3CDTF">2018-02-27T02:33:00Z</dcterms:modified>
</cp:coreProperties>
</file>